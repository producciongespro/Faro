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2B82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770954F6" wp14:editId="3C0D6B7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913FC1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A00C6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9E05EB6" wp14:editId="5F9E6BF1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C2C5AA" w14:textId="77777777" w:rsidR="00D077E9" w:rsidRPr="00D86945" w:rsidRDefault="004256C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 xml:space="preserve">Lorem Ipsum </w:t>
                                  </w:r>
                                  <w:r w:rsidR="00D077E9" w:rsidRPr="00D86945">
                                    <w:t>201</w:t>
                                  </w: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E05E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64C2C5AA" w14:textId="77777777" w:rsidR="00D077E9" w:rsidRPr="00D86945" w:rsidRDefault="004256C7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Lorem Ipsum </w:t>
                            </w:r>
                            <w:r w:rsidR="00D077E9" w:rsidRPr="00D86945">
                              <w:t>201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007DF7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B9FF81B" wp14:editId="22FE11C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5BE53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1DEEE97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EBA0858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5064C7E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DEB2B1C1713496C8662B5C8C2668772"/>
              </w:placeholder>
              <w15:appearance w15:val="hidden"/>
            </w:sdtPr>
            <w:sdtEndPr/>
            <w:sdtContent>
              <w:p w14:paraId="0073C970" w14:textId="44AAC301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7241EA">
                  <w:rPr>
                    <w:rStyle w:val="SubtitleChar"/>
                    <w:b w:val="0"/>
                    <w:noProof/>
                  </w:rPr>
                  <w:t>May 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503721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7FDD831" wp14:editId="305B86C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BD42D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03D33E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6FDE07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498249F" w14:textId="77777777" w:rsidR="00D077E9" w:rsidRDefault="00D27E22" w:rsidP="00D077E9">
            <w:sdt>
              <w:sdtPr>
                <w:id w:val="-1740469667"/>
                <w:placeholder>
                  <w:docPart w:val="52299B9A207942B1918E2570566B24D4"/>
                </w:placeholder>
                <w15:appearance w15:val="hidden"/>
              </w:sdtPr>
              <w:sdtEndPr/>
              <w:sdtContent>
                <w:r w:rsidR="004256C7">
                  <w:t>VALLE FRESCO</w:t>
                </w:r>
              </w:sdtContent>
            </w:sdt>
          </w:p>
          <w:p w14:paraId="4BC1ABDF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B6C406A8CA19462AB82560C4A439219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4256C7">
                  <w:t>John Doe</w:t>
                </w:r>
              </w:sdtContent>
            </w:sdt>
          </w:p>
          <w:p w14:paraId="5FEB681F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3DB178CE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424F2663" wp14:editId="71807B7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0DFD84" wp14:editId="58C39714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08A03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87CA35" wp14:editId="0E653B55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228363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C745A6A" w14:textId="77777777"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5DFB6DEC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DD701867B0A74D96947406B6AFF4E151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76BD7DB4" w14:textId="77777777"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5E8C637E" w14:textId="77777777" w:rsidR="00DF027C" w:rsidRDefault="00DF027C" w:rsidP="00DF027C"/>
          <w:p w14:paraId="4AD1B16A" w14:textId="77777777" w:rsidR="00DF027C" w:rsidRPr="00DF027C" w:rsidRDefault="00876221" w:rsidP="00DF027C">
            <w:pPr>
              <w:pStyle w:val="Content"/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</w:t>
            </w:r>
            <w:proofErr w:type="spellStart"/>
            <w:r>
              <w:t>quam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, </w:t>
            </w:r>
            <w:proofErr w:type="spellStart"/>
            <w:r>
              <w:t>ultrices</w:t>
            </w:r>
            <w:proofErr w:type="spellEnd"/>
            <w:r>
              <w:t xml:space="preserve"> vitae </w:t>
            </w:r>
            <w:proofErr w:type="spellStart"/>
            <w:r>
              <w:t>leo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, </w:t>
            </w:r>
            <w:proofErr w:type="spellStart"/>
            <w:r>
              <w:t>iaculis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. </w:t>
            </w:r>
            <w:proofErr w:type="spellStart"/>
            <w:r>
              <w:t>Aenean</w:t>
            </w:r>
            <w:proofErr w:type="spellEnd"/>
            <w:r>
              <w:t xml:space="preserve"> </w:t>
            </w:r>
            <w:proofErr w:type="spellStart"/>
            <w:r>
              <w:t>condimentum</w:t>
            </w:r>
            <w:proofErr w:type="spellEnd"/>
            <w:r>
              <w:t xml:space="preserve"> in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. </w:t>
            </w: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 xml:space="preserve"> mi </w:t>
            </w:r>
            <w:proofErr w:type="spellStart"/>
            <w:r>
              <w:t>eget</w:t>
            </w:r>
            <w:proofErr w:type="spellEnd"/>
            <w:r>
              <w:t xml:space="preserve"> fermentum semper.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metus</w:t>
            </w:r>
            <w:proofErr w:type="spellEnd"/>
            <w:r>
              <w:t xml:space="preserve"> sed </w:t>
            </w:r>
            <w:proofErr w:type="spellStart"/>
            <w:r>
              <w:t>vehicula</w:t>
            </w:r>
            <w:proofErr w:type="spellEnd"/>
            <w:r>
              <w:t xml:space="preserve"> </w:t>
            </w:r>
            <w:proofErr w:type="spellStart"/>
            <w:r>
              <w:t>efficitur</w:t>
            </w:r>
            <w:proofErr w:type="spellEnd"/>
            <w:r>
              <w:t xml:space="preserve">. Sed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pretium</w:t>
            </w:r>
            <w:proofErr w:type="spellEnd"/>
            <w:r>
              <w:t xml:space="preserve"> libero. </w:t>
            </w:r>
            <w:proofErr w:type="spellStart"/>
            <w:r>
              <w:t>Vivamus</w:t>
            </w:r>
            <w:proofErr w:type="spellEnd"/>
            <w:r>
              <w:t xml:space="preserve">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urna</w:t>
            </w:r>
            <w:proofErr w:type="spellEnd"/>
            <w:r>
              <w:t xml:space="preserve"> </w:t>
            </w:r>
            <w:proofErr w:type="spellStart"/>
            <w:r>
              <w:t>nec</w:t>
            </w:r>
            <w:proofErr w:type="spellEnd"/>
            <w:r>
              <w:t xml:space="preserve"> ipsum </w:t>
            </w:r>
            <w:proofErr w:type="spellStart"/>
            <w:r>
              <w:t>condimentum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 xml:space="preserve">. </w:t>
            </w:r>
            <w:proofErr w:type="spellStart"/>
            <w:r>
              <w:t>Curabitur</w:t>
            </w:r>
            <w:proofErr w:type="spellEnd"/>
            <w:r>
              <w:t xml:space="preserve">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, ac </w:t>
            </w:r>
            <w:proofErr w:type="spellStart"/>
            <w:r>
              <w:t>venenatis</w:t>
            </w:r>
            <w:proofErr w:type="spellEnd"/>
            <w:r>
              <w:t xml:space="preserve"> dui. Vestibulum </w:t>
            </w:r>
            <w:proofErr w:type="spellStart"/>
            <w:r>
              <w:t>venenatis</w:t>
            </w:r>
            <w:proofErr w:type="spellEnd"/>
            <w:r>
              <w:t xml:space="preserve"> sed dui </w:t>
            </w:r>
            <w:proofErr w:type="spellStart"/>
            <w:r>
              <w:t>accumsan</w:t>
            </w:r>
            <w:proofErr w:type="spellEnd"/>
            <w:r>
              <w:t xml:space="preserve"> </w:t>
            </w:r>
            <w:proofErr w:type="spellStart"/>
            <w:r>
              <w:t>feugiat</w:t>
            </w:r>
            <w:proofErr w:type="spellEnd"/>
            <w:r>
              <w:t xml:space="preserve">. </w:t>
            </w: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nunc</w:t>
            </w:r>
            <w:proofErr w:type="spellEnd"/>
            <w:r>
              <w:t xml:space="preserve"> mi, semper </w:t>
            </w:r>
            <w:proofErr w:type="spellStart"/>
            <w:r>
              <w:t>nec</w:t>
            </w:r>
            <w:proofErr w:type="spellEnd"/>
            <w:r>
              <w:t xml:space="preserve"> </w:t>
            </w:r>
            <w:proofErr w:type="spellStart"/>
            <w:r>
              <w:t>faucibus</w:t>
            </w:r>
            <w:proofErr w:type="spellEnd"/>
            <w:r>
              <w:t xml:space="preserve"> a, </w:t>
            </w:r>
            <w:proofErr w:type="spellStart"/>
            <w:r>
              <w:t>elementum</w:t>
            </w:r>
            <w:proofErr w:type="spellEnd"/>
            <w:r>
              <w:t xml:space="preserve"> vel ante. Nam diam magna, </w:t>
            </w:r>
            <w:proofErr w:type="spellStart"/>
            <w:r>
              <w:t>venenatis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lectus</w:t>
            </w:r>
            <w:proofErr w:type="spellEnd"/>
            <w:r>
              <w:t xml:space="preserve"> ac, </w:t>
            </w:r>
            <w:proofErr w:type="spellStart"/>
            <w:r>
              <w:t>finibus</w:t>
            </w:r>
            <w:proofErr w:type="spellEnd"/>
            <w:r>
              <w:t xml:space="preserve"> </w:t>
            </w:r>
            <w:proofErr w:type="spellStart"/>
            <w:r>
              <w:t>elementum</w:t>
            </w:r>
            <w:proofErr w:type="spellEnd"/>
            <w:r>
              <w:t xml:space="preserve"> </w:t>
            </w:r>
            <w:proofErr w:type="spellStart"/>
            <w:r>
              <w:t>orci</w:t>
            </w:r>
            <w:proofErr w:type="spellEnd"/>
            <w:r>
              <w:t xml:space="preserve">. Ut </w:t>
            </w:r>
            <w:proofErr w:type="spellStart"/>
            <w:r>
              <w:t>imperdiet</w:t>
            </w:r>
            <w:proofErr w:type="spellEnd"/>
            <w:r>
              <w:t xml:space="preserve"> </w:t>
            </w:r>
            <w:proofErr w:type="spellStart"/>
            <w:r>
              <w:t>massa</w:t>
            </w:r>
            <w:proofErr w:type="spellEnd"/>
            <w:r>
              <w:t xml:space="preserve"> </w:t>
            </w:r>
            <w:proofErr w:type="spellStart"/>
            <w:r>
              <w:t>urna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eleifend</w:t>
            </w:r>
            <w:proofErr w:type="spellEnd"/>
            <w:r>
              <w:t xml:space="preserve"> </w:t>
            </w:r>
            <w:proofErr w:type="spellStart"/>
            <w:r>
              <w:t>eros</w:t>
            </w:r>
            <w:proofErr w:type="spellEnd"/>
            <w:r>
              <w:t xml:space="preserve"> tempus at. </w:t>
            </w:r>
            <w:proofErr w:type="spellStart"/>
            <w:r>
              <w:t>Aenean</w:t>
            </w:r>
            <w:proofErr w:type="spellEnd"/>
            <w:r>
              <w:t xml:space="preserve"> id </w:t>
            </w:r>
            <w:proofErr w:type="spellStart"/>
            <w:r>
              <w:t>enim</w:t>
            </w:r>
            <w:proofErr w:type="spellEnd"/>
            <w:r>
              <w:t xml:space="preserve"> a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malesuada</w:t>
            </w:r>
            <w:proofErr w:type="spellEnd"/>
            <w:r>
              <w:t xml:space="preserve"> cursus. Nam in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>.</w:t>
            </w:r>
          </w:p>
          <w:p w14:paraId="699004C6" w14:textId="77777777" w:rsidR="00DF027C" w:rsidRDefault="00DF027C" w:rsidP="00DF027C"/>
          <w:p w14:paraId="551414E4" w14:textId="77777777" w:rsidR="00DF027C" w:rsidRDefault="00876221" w:rsidP="00DF027C">
            <w:pPr>
              <w:pStyle w:val="Content"/>
            </w:pPr>
            <w:r>
              <w:t xml:space="preserve">Cras vel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. Ut </w:t>
            </w:r>
            <w:proofErr w:type="spellStart"/>
            <w:r>
              <w:t>iaculis</w:t>
            </w:r>
            <w:proofErr w:type="spellEnd"/>
            <w:r>
              <w:t xml:space="preserve"> dui et </w:t>
            </w:r>
            <w:proofErr w:type="spellStart"/>
            <w:r>
              <w:t>metus</w:t>
            </w:r>
            <w:proofErr w:type="spellEnd"/>
            <w:r>
              <w:t xml:space="preserve"> </w:t>
            </w:r>
            <w:proofErr w:type="spellStart"/>
            <w:r>
              <w:t>varius</w:t>
            </w:r>
            <w:proofErr w:type="spellEnd"/>
            <w:r>
              <w:t xml:space="preserve"> </w:t>
            </w:r>
            <w:proofErr w:type="spellStart"/>
            <w:r>
              <w:t>imperdiet</w:t>
            </w:r>
            <w:proofErr w:type="spellEnd"/>
            <w:r>
              <w:t xml:space="preserve">. </w:t>
            </w:r>
            <w:proofErr w:type="spellStart"/>
            <w:r>
              <w:t>Fusce</w:t>
            </w:r>
            <w:proofErr w:type="spellEnd"/>
            <w:r>
              <w:t xml:space="preserve"> </w:t>
            </w:r>
            <w:proofErr w:type="spellStart"/>
            <w:r>
              <w:t>imperdiet</w:t>
            </w:r>
            <w:proofErr w:type="spellEnd"/>
            <w:r>
              <w:t xml:space="preserve"> at </w:t>
            </w:r>
            <w:proofErr w:type="spellStart"/>
            <w:r>
              <w:t>odio</w:t>
            </w:r>
            <w:proofErr w:type="spellEnd"/>
            <w:r>
              <w:t xml:space="preserve"> </w:t>
            </w:r>
            <w:proofErr w:type="gramStart"/>
            <w:r>
              <w:t>a convallis</w:t>
            </w:r>
            <w:proofErr w:type="gramEnd"/>
            <w:r>
              <w:t xml:space="preserve">. Nam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ultrices</w:t>
            </w:r>
            <w:proofErr w:type="spellEnd"/>
            <w:r>
              <w:t xml:space="preserve"> ante </w:t>
            </w:r>
            <w:proofErr w:type="spellStart"/>
            <w:r>
              <w:t>elementum</w:t>
            </w:r>
            <w:proofErr w:type="spellEnd"/>
            <w:r>
              <w:t xml:space="preserve"> </w:t>
            </w:r>
            <w:proofErr w:type="spellStart"/>
            <w:r>
              <w:t>molestie</w:t>
            </w:r>
            <w:proofErr w:type="spellEnd"/>
            <w:r>
              <w:t xml:space="preserve">. </w:t>
            </w:r>
            <w:proofErr w:type="spellStart"/>
            <w:r>
              <w:t>Donec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diam, vestibulum ac ex </w:t>
            </w:r>
            <w:proofErr w:type="spellStart"/>
            <w:r>
              <w:t>nec</w:t>
            </w:r>
            <w:proofErr w:type="spellEnd"/>
            <w:r>
              <w:t xml:space="preserve">, </w:t>
            </w:r>
            <w:proofErr w:type="spellStart"/>
            <w:r>
              <w:t>auctor</w:t>
            </w:r>
            <w:proofErr w:type="spellEnd"/>
            <w:r>
              <w:t xml:space="preserve"> </w:t>
            </w:r>
            <w:proofErr w:type="spellStart"/>
            <w:r>
              <w:t>rutrum</w:t>
            </w:r>
            <w:proofErr w:type="spellEnd"/>
            <w:r>
              <w:t xml:space="preserve"> lorem. Duis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dui sed, gravida </w:t>
            </w:r>
            <w:proofErr w:type="spellStart"/>
            <w:r>
              <w:t>orci</w:t>
            </w:r>
            <w:proofErr w:type="spellEnd"/>
            <w:r>
              <w:t xml:space="preserve">. </w:t>
            </w:r>
            <w:proofErr w:type="spellStart"/>
            <w:r>
              <w:t>Aenean</w:t>
            </w:r>
            <w:proofErr w:type="spellEnd"/>
            <w:r>
              <w:t xml:space="preserve"> </w:t>
            </w:r>
            <w:proofErr w:type="spellStart"/>
            <w:r>
              <w:t>metus</w:t>
            </w:r>
            <w:proofErr w:type="spellEnd"/>
            <w:r>
              <w:t xml:space="preserve"> </w:t>
            </w:r>
            <w:proofErr w:type="spellStart"/>
            <w:r>
              <w:t>tellus</w:t>
            </w:r>
            <w:proofErr w:type="spellEnd"/>
            <w:r>
              <w:t xml:space="preserve">, </w:t>
            </w:r>
            <w:proofErr w:type="spellStart"/>
            <w:r>
              <w:t>viverra</w:t>
            </w:r>
            <w:proofErr w:type="spellEnd"/>
            <w:r>
              <w:t xml:space="preserve"> a </w:t>
            </w:r>
            <w:proofErr w:type="spellStart"/>
            <w:r>
              <w:t>mollis</w:t>
            </w:r>
            <w:proofErr w:type="spellEnd"/>
            <w:r>
              <w:t xml:space="preserve"> vel, </w:t>
            </w:r>
            <w:proofErr w:type="spellStart"/>
            <w:r>
              <w:t>fringilla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diam. Nam </w:t>
            </w:r>
            <w:proofErr w:type="spellStart"/>
            <w:r>
              <w:t>viverra</w:t>
            </w:r>
            <w:proofErr w:type="spellEnd"/>
            <w:r>
              <w:t xml:space="preserve"> </w:t>
            </w:r>
            <w:proofErr w:type="spellStart"/>
            <w:r>
              <w:t>risus</w:t>
            </w:r>
            <w:proofErr w:type="spellEnd"/>
            <w:r>
              <w:t xml:space="preserve"> </w:t>
            </w:r>
            <w:proofErr w:type="spellStart"/>
            <w:r>
              <w:t>arcu</w:t>
            </w:r>
            <w:proofErr w:type="spellEnd"/>
            <w:r>
              <w:t xml:space="preserve">, sed </w:t>
            </w:r>
            <w:proofErr w:type="spellStart"/>
            <w:r>
              <w:t>imperdiet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rutrum</w:t>
            </w:r>
            <w:proofErr w:type="spellEnd"/>
            <w:r>
              <w:t xml:space="preserve"> </w:t>
            </w:r>
            <w:proofErr w:type="spellStart"/>
            <w:r>
              <w:t>accumsan</w:t>
            </w:r>
            <w:proofErr w:type="spellEnd"/>
            <w:r>
              <w:t xml:space="preserve">. </w:t>
            </w:r>
            <w:proofErr w:type="spellStart"/>
            <w:r>
              <w:t>Mauris</w:t>
            </w:r>
            <w:proofErr w:type="spellEnd"/>
            <w:r>
              <w:t xml:space="preserve"> vestibulum maximus </w:t>
            </w:r>
            <w:proofErr w:type="spellStart"/>
            <w:r>
              <w:t>tellus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. </w:t>
            </w:r>
            <w:proofErr w:type="spellStart"/>
            <w:r>
              <w:t>Proin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ex vitae dolor </w:t>
            </w:r>
            <w:proofErr w:type="spellStart"/>
            <w:r>
              <w:t>ultricies</w:t>
            </w:r>
            <w:proofErr w:type="spellEnd"/>
            <w:r>
              <w:t xml:space="preserve"> </w:t>
            </w:r>
            <w:proofErr w:type="spellStart"/>
            <w:r>
              <w:t>interdum</w:t>
            </w:r>
            <w:proofErr w:type="spellEnd"/>
            <w:r>
              <w:t>.</w:t>
            </w:r>
          </w:p>
          <w:p w14:paraId="7E725D6B" w14:textId="77777777" w:rsidR="00876221" w:rsidRDefault="00876221" w:rsidP="00DF027C">
            <w:pPr>
              <w:pStyle w:val="Content"/>
            </w:pPr>
          </w:p>
          <w:p w14:paraId="0476D5F9" w14:textId="77777777" w:rsidR="00876221" w:rsidRDefault="00876221" w:rsidP="00DF027C">
            <w:pPr>
              <w:pStyle w:val="Content"/>
            </w:pPr>
            <w:bookmarkStart w:id="0" w:name="_GoBack"/>
            <w:bookmarkEnd w:id="0"/>
          </w:p>
        </w:tc>
      </w:tr>
      <w:tr w:rsidR="00DF027C" w14:paraId="640DE267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11B4E6FB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A1EAD1" wp14:editId="4ABA43F1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D0A6F9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A1EAD1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14:paraId="0CD0A6F9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65595E6C" w14:textId="77777777" w:rsidTr="00DF027C">
        <w:trPr>
          <w:trHeight w:val="5931"/>
        </w:trPr>
        <w:tc>
          <w:tcPr>
            <w:tcW w:w="9999" w:type="dxa"/>
          </w:tcPr>
          <w:p w14:paraId="03B3849B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18F2D31A" w14:textId="77777777" w:rsidR="00876221" w:rsidRPr="00876221" w:rsidRDefault="00876221" w:rsidP="00876221">
            <w:pPr>
              <w:pStyle w:val="NormalWeb"/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</w:pP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Aenean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ex magna,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vestibulum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pretium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scelerisque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efficitur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augue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Aenean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augue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condimentum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mauris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feugiat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iaculis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nisi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Fusce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augue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posuere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maximus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vitae, pulvinar vitae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mauris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Pellentesque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finibus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ultrices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ligula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laoreet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Praesent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ultrices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eleifend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elementum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Duis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sodales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sed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tincidunt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Curabitur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cursus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eros in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consectetur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fermentum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enim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facilisis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maximus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Phasellus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accumsan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pretium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pretium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Nulla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non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metus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metus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Phasellus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tincidunt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dui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amet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sodales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cursus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Donec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vitae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lobortis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nulla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amet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commodo leo.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Integer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fringilla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urna, ut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molestie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eros. Sed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nisi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non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erat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finibus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eleifend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Suspendisse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semper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orci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sed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consequat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mauris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Donec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nisi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tristique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vulputate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massa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aliquet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eros. </w:t>
            </w:r>
          </w:p>
          <w:p w14:paraId="3699470A" w14:textId="77777777" w:rsidR="00876221" w:rsidRPr="00876221" w:rsidRDefault="00876221" w:rsidP="00876221">
            <w:pPr>
              <w:pStyle w:val="NormalWeb"/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</w:pP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Pellentesque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habitant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morbi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tristique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senectus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malesuada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fames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ac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turpis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egestas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Suspendisse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sagittis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mi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consectetur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semper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Curabitur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eleifend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massa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vitae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interdum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aliquam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lorem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odio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varius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risus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vitae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egestas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nibh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enim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ultricies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felis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Aliquam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suscipit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rutrum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dignissim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euismod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felis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ante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dignissim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turpis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non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placerat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risus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tellus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Vivamus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orci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Integer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interdum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ante a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scelerisque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consequat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turpis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erat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hendrerit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turpis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dictum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venenatis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nibh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justo in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Curabitur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tincidunt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libero vitae leo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sodales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id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vulputate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posuere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</w:p>
          <w:p w14:paraId="3147261F" w14:textId="77777777" w:rsidR="00876221" w:rsidRPr="00876221" w:rsidRDefault="00876221" w:rsidP="00876221">
            <w:pPr>
              <w:pStyle w:val="NormalWeb"/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</w:pP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Suspendisse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augue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metus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pellentesque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amet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erat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consectetur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fermentum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Aenean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sed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tempus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odio. In at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metus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Cras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est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egestas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tincidunt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ac,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rhoncus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libero.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Fusce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ut urna ut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lacus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faucibus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rutrum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Sed vehicula magna sed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lacus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interdum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elementum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ultrices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Maecenas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euismod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purus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nibh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Donec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efficitur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leo ante,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ullamcorper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semper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tortor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molestie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in.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Nullam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ipsum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bibendum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tortor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blandit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semper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ornare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enim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Fusce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porta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ligula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odio,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ornare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lacus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suscipit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Morbi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eros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sapien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volutpat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ac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laoreet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et,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tristique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Nam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molestie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ut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convallis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pretium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ex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volutpat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lectus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at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pretium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velit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arcu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tincidunt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enim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Donec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ultrices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porttitor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sapien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In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nisl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purus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gravida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eget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ligula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vitae, vehicula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egestas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>nulla</w:t>
            </w:r>
            <w:proofErr w:type="spellEnd"/>
            <w:r w:rsidRPr="00876221">
              <w:rPr>
                <w:rFonts w:asciiTheme="minorHAnsi" w:eastAsiaTheme="minorEastAsia" w:hAnsiTheme="minorHAnsi" w:cstheme="minorBidi"/>
                <w:color w:val="082A75" w:themeColor="text2"/>
                <w:sz w:val="28"/>
                <w:szCs w:val="22"/>
                <w:lang w:val="en-US" w:eastAsia="en-US"/>
              </w:rPr>
              <w:t xml:space="preserve">. </w:t>
            </w:r>
          </w:p>
          <w:p w14:paraId="118E44C9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19F19E7A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3088469A" w14:textId="77777777" w:rsidR="0087605E" w:rsidRPr="00D70D02" w:rsidRDefault="0087605E" w:rsidP="00DF027C"/>
    <w:sectPr w:rsidR="0087605E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2F667" w14:textId="77777777" w:rsidR="00D27E22" w:rsidRDefault="00D27E22">
      <w:r>
        <w:separator/>
      </w:r>
    </w:p>
    <w:p w14:paraId="0783882A" w14:textId="77777777" w:rsidR="00D27E22" w:rsidRDefault="00D27E22"/>
  </w:endnote>
  <w:endnote w:type="continuationSeparator" w:id="0">
    <w:p w14:paraId="3EC6F112" w14:textId="77777777" w:rsidR="00D27E22" w:rsidRDefault="00D27E22">
      <w:r>
        <w:continuationSeparator/>
      </w:r>
    </w:p>
    <w:p w14:paraId="711B0BBD" w14:textId="77777777" w:rsidR="00D27E22" w:rsidRDefault="00D27E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1CBBE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C2291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5555A" w14:textId="77777777" w:rsidR="00D27E22" w:rsidRDefault="00D27E22">
      <w:r>
        <w:separator/>
      </w:r>
    </w:p>
    <w:p w14:paraId="76783163" w14:textId="77777777" w:rsidR="00D27E22" w:rsidRDefault="00D27E22"/>
  </w:footnote>
  <w:footnote w:type="continuationSeparator" w:id="0">
    <w:p w14:paraId="64E16167" w14:textId="77777777" w:rsidR="00D27E22" w:rsidRDefault="00D27E22">
      <w:r>
        <w:continuationSeparator/>
      </w:r>
    </w:p>
    <w:p w14:paraId="3562A8BA" w14:textId="77777777" w:rsidR="00D27E22" w:rsidRDefault="00D27E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6C2F53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8711F19" w14:textId="77777777" w:rsidR="00D077E9" w:rsidRDefault="00D077E9">
          <w:pPr>
            <w:pStyle w:val="Header"/>
          </w:pPr>
        </w:p>
      </w:tc>
    </w:tr>
  </w:tbl>
  <w:p w14:paraId="104752B3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C7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D52F2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256C7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241EA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76221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27E22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1C6C3"/>
  <w15:docId w15:val="{E048CF04-EB22-4F23-97EF-6E840B84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87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chaconc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EB2B1C1713496C8662B5C8C2668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FAA6D-9790-44D5-811A-C76B179AFC47}"/>
      </w:docPartPr>
      <w:docPartBody>
        <w:p w:rsidR="00000000" w:rsidRDefault="00275639">
          <w:pPr>
            <w:pStyle w:val="1DEB2B1C1713496C8662B5C8C266877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2299B9A207942B1918E2570566B2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07C99-AEF7-435D-A510-172C32276143}"/>
      </w:docPartPr>
      <w:docPartBody>
        <w:p w:rsidR="00000000" w:rsidRDefault="00275639">
          <w:pPr>
            <w:pStyle w:val="52299B9A207942B1918E2570566B24D4"/>
          </w:pPr>
          <w:r>
            <w:t>COMPANY NAME</w:t>
          </w:r>
        </w:p>
      </w:docPartBody>
    </w:docPart>
    <w:docPart>
      <w:docPartPr>
        <w:name w:val="B6C406A8CA19462AB82560C4A4392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FE763-70F5-4CF1-B180-DA1E0FCBC8DD}"/>
      </w:docPartPr>
      <w:docPartBody>
        <w:p w:rsidR="00000000" w:rsidRDefault="00275639">
          <w:pPr>
            <w:pStyle w:val="B6C406A8CA19462AB82560C4A4392199"/>
          </w:pPr>
          <w:r>
            <w:t>Your Name</w:t>
          </w:r>
        </w:p>
      </w:docPartBody>
    </w:docPart>
    <w:docPart>
      <w:docPartPr>
        <w:name w:val="DD701867B0A74D96947406B6AFF4E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ADA32-7893-47D5-A1C1-4462F8708766}"/>
      </w:docPartPr>
      <w:docPartBody>
        <w:p w:rsidR="00000000" w:rsidRDefault="00275639">
          <w:pPr>
            <w:pStyle w:val="DD701867B0A74D96947406B6AFF4E151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39"/>
    <w:rsid w:val="0027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1DEB2B1C1713496C8662B5C8C2668772">
    <w:name w:val="1DEB2B1C1713496C8662B5C8C2668772"/>
  </w:style>
  <w:style w:type="paragraph" w:customStyle="1" w:styleId="52299B9A207942B1918E2570566B24D4">
    <w:name w:val="52299B9A207942B1918E2570566B24D4"/>
  </w:style>
  <w:style w:type="paragraph" w:customStyle="1" w:styleId="B6C406A8CA19462AB82560C4A4392199">
    <w:name w:val="B6C406A8CA19462AB82560C4A4392199"/>
  </w:style>
  <w:style w:type="paragraph" w:customStyle="1" w:styleId="DD701867B0A74D96947406B6AFF4E151">
    <w:name w:val="DD701867B0A74D96947406B6AFF4E151"/>
  </w:style>
  <w:style w:type="paragraph" w:customStyle="1" w:styleId="CC3873A1F5C64C408334E14D84D6BCFB">
    <w:name w:val="CC3873A1F5C64C408334E14D84D6BCFB"/>
  </w:style>
  <w:style w:type="paragraph" w:customStyle="1" w:styleId="9160CB5046D643E7B4F879E5604FAA73">
    <w:name w:val="9160CB5046D643E7B4F879E5604FAA73"/>
  </w:style>
  <w:style w:type="paragraph" w:customStyle="1" w:styleId="09E85686534740D9919921A8CC8676A9">
    <w:name w:val="09E85686534740D9919921A8CC8676A9"/>
  </w:style>
  <w:style w:type="paragraph" w:customStyle="1" w:styleId="5E749332AFDC40F1A87F29F023AC72FB">
    <w:name w:val="5E749332AFDC40F1A87F29F023AC7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John Doe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4</TotalTime>
  <Pages>3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Chacón Campos</dc:creator>
  <cp:keywords/>
  <cp:lastModifiedBy>Luis Chacón Campos</cp:lastModifiedBy>
  <cp:revision>3</cp:revision>
  <cp:lastPrinted>2019-05-09T16:43:00Z</cp:lastPrinted>
  <dcterms:created xsi:type="dcterms:W3CDTF">2019-05-09T16:39:00Z</dcterms:created>
  <dcterms:modified xsi:type="dcterms:W3CDTF">2019-05-09T16:43:00Z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